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B53EB1" w:rsidP="00775BB5">
      <w:pPr>
        <w:spacing w:line="240" w:lineRule="auto"/>
      </w:pPr>
      <w:r>
        <w:t>DBC-Forest: Deep forest with binning confidence screening</w:t>
      </w:r>
    </w:p>
    <w:p w:rsidR="00B53EB1" w:rsidRDefault="00B53EB1" w:rsidP="00775BB5">
      <w:pPr>
        <w:spacing w:line="240" w:lineRule="auto"/>
      </w:pPr>
    </w:p>
    <w:p w:rsidR="00B53EB1" w:rsidRDefault="00B53EB1" w:rsidP="00775BB5">
      <w:pPr>
        <w:spacing w:line="240" w:lineRule="auto"/>
      </w:pPr>
      <w:r w:rsidRPr="00B53EB1">
        <w:t>Tor_traffic_analysis_and_detection_via_machine_learning_techniques</w:t>
      </w:r>
    </w:p>
    <w:p w:rsidR="00B53EB1" w:rsidRDefault="00B53EB1" w:rsidP="00775BB5">
      <w:pPr>
        <w:spacing w:line="240" w:lineRule="auto"/>
      </w:pPr>
    </w:p>
    <w:p w:rsidR="00B53EB1" w:rsidRDefault="00B53EB1" w:rsidP="00775BB5">
      <w:pPr>
        <w:spacing w:line="240" w:lineRule="auto"/>
      </w:pPr>
      <w:r w:rsidRPr="00B53EB1">
        <w:t>Tor_Traffic_Classification_from_Raw_Packet_Header_using_Convolutional_Neural_Network</w:t>
      </w:r>
    </w:p>
    <w:p w:rsidR="00B53EB1" w:rsidRDefault="00B53EB1" w:rsidP="00775BB5">
      <w:pPr>
        <w:spacing w:line="240" w:lineRule="auto"/>
      </w:pPr>
    </w:p>
    <w:p w:rsidR="00B53EB1" w:rsidRDefault="00B53EB1" w:rsidP="00775BB5">
      <w:pPr>
        <w:spacing w:line="240" w:lineRule="auto"/>
      </w:pPr>
      <w:r w:rsidRPr="00B53EB1">
        <w:t>Improving_the_performance_of_Machine_Learning_Algorithms_for_TOR_detection (1)</w:t>
      </w:r>
    </w:p>
    <w:p w:rsidR="007B7BC9" w:rsidRDefault="007B7BC9" w:rsidP="00775BB5">
      <w:pPr>
        <w:spacing w:line="240" w:lineRule="auto"/>
      </w:pPr>
    </w:p>
    <w:p w:rsidR="007B7BC9" w:rsidRDefault="007B7BC9" w:rsidP="00775BB5">
      <w:pPr>
        <w:spacing w:line="240" w:lineRule="auto"/>
      </w:pPr>
      <w:r w:rsidRPr="007B7BC9">
        <w:t>Characterization of Tor Traffic Using Time Based Features</w:t>
      </w:r>
    </w:p>
    <w:p w:rsidR="007B7BC9" w:rsidRDefault="007B7BC9" w:rsidP="00775BB5">
      <w:pPr>
        <w:spacing w:line="240" w:lineRule="auto"/>
      </w:pPr>
    </w:p>
    <w:p w:rsidR="007B7BC9" w:rsidRDefault="007B7BC9" w:rsidP="00775BB5">
      <w:pPr>
        <w:spacing w:line="240" w:lineRule="auto"/>
      </w:pPr>
      <w:r w:rsidRPr="007B7BC9">
        <w:rPr>
          <w:rFonts w:hint="eastAsia"/>
        </w:rPr>
        <w:t>基于</w:t>
      </w:r>
      <w:r w:rsidRPr="007B7BC9">
        <w:rPr>
          <w:rFonts w:hint="eastAsia"/>
        </w:rPr>
        <w:t>Tor</w:t>
      </w:r>
      <w:r w:rsidRPr="007B7BC9">
        <w:rPr>
          <w:rFonts w:hint="eastAsia"/>
        </w:rPr>
        <w:t>的</w:t>
      </w:r>
      <w:proofErr w:type="gramStart"/>
      <w:r w:rsidRPr="007B7BC9">
        <w:rPr>
          <w:rFonts w:hint="eastAsia"/>
        </w:rPr>
        <w:t>暗网软件</w:t>
      </w:r>
      <w:proofErr w:type="gramEnd"/>
      <w:r w:rsidRPr="007B7BC9">
        <w:rPr>
          <w:rFonts w:hint="eastAsia"/>
        </w:rPr>
        <w:t>架构与数据分析研究</w:t>
      </w:r>
      <w:r w:rsidRPr="007B7BC9">
        <w:rPr>
          <w:rFonts w:hint="eastAsia"/>
        </w:rPr>
        <w:t>_</w:t>
      </w:r>
      <w:r w:rsidRPr="007B7BC9">
        <w:rPr>
          <w:rFonts w:hint="eastAsia"/>
        </w:rPr>
        <w:t>王家梁</w:t>
      </w:r>
    </w:p>
    <w:p w:rsidR="007B7BC9" w:rsidRDefault="007B7BC9" w:rsidP="00775BB5">
      <w:pPr>
        <w:spacing w:line="240" w:lineRule="auto"/>
      </w:pPr>
    </w:p>
    <w:p w:rsidR="007B7BC9" w:rsidRDefault="007B7BC9" w:rsidP="00775BB5">
      <w:pPr>
        <w:spacing w:line="240" w:lineRule="auto"/>
      </w:pPr>
      <w:r w:rsidRPr="007B7BC9">
        <w:rPr>
          <w:rFonts w:hint="eastAsia"/>
        </w:rPr>
        <w:t>新型深度森林模型的研究</w:t>
      </w:r>
      <w:r w:rsidRPr="007B7BC9">
        <w:rPr>
          <w:rFonts w:hint="eastAsia"/>
        </w:rPr>
        <w:t>_</w:t>
      </w:r>
      <w:r w:rsidRPr="007B7BC9">
        <w:rPr>
          <w:rFonts w:hint="eastAsia"/>
        </w:rPr>
        <w:t>庞明</w:t>
      </w:r>
      <w:r w:rsidRPr="007B7BC9">
        <w:rPr>
          <w:rFonts w:hint="eastAsia"/>
        </w:rPr>
        <w:t xml:space="preserve"> </w:t>
      </w:r>
    </w:p>
    <w:p w:rsidR="007B7BC9" w:rsidRDefault="007B7BC9" w:rsidP="00775BB5">
      <w:pPr>
        <w:spacing w:line="240" w:lineRule="auto"/>
      </w:pPr>
    </w:p>
    <w:p w:rsidR="007B7BC9" w:rsidRDefault="007B7BC9" w:rsidP="00775BB5">
      <w:pPr>
        <w:spacing w:line="240" w:lineRule="auto"/>
      </w:pPr>
      <w:r w:rsidRPr="007B7BC9">
        <w:rPr>
          <w:rFonts w:hint="eastAsia"/>
        </w:rPr>
        <w:t>Histogram-XGB...</w:t>
      </w:r>
      <w:proofErr w:type="spellStart"/>
      <w:r w:rsidRPr="007B7BC9">
        <w:rPr>
          <w:rFonts w:hint="eastAsia"/>
        </w:rPr>
        <w:t>ost</w:t>
      </w:r>
      <w:proofErr w:type="spellEnd"/>
      <w:r w:rsidRPr="007B7BC9">
        <w:rPr>
          <w:rFonts w:hint="eastAsia"/>
        </w:rPr>
        <w:t>的</w:t>
      </w:r>
      <w:r w:rsidRPr="007B7BC9">
        <w:rPr>
          <w:rFonts w:hint="eastAsia"/>
        </w:rPr>
        <w:t>Tor</w:t>
      </w:r>
      <w:r w:rsidRPr="007B7BC9">
        <w:rPr>
          <w:rFonts w:hint="eastAsia"/>
        </w:rPr>
        <w:t>匿名流量识别</w:t>
      </w:r>
      <w:r w:rsidRPr="007B7BC9">
        <w:rPr>
          <w:rFonts w:hint="eastAsia"/>
        </w:rPr>
        <w:t>_</w:t>
      </w:r>
      <w:r w:rsidRPr="007B7BC9">
        <w:rPr>
          <w:rFonts w:hint="eastAsia"/>
        </w:rPr>
        <w:t>王腾飞</w:t>
      </w:r>
    </w:p>
    <w:p w:rsidR="007B7BC9" w:rsidRDefault="007B7BC9" w:rsidP="00775BB5">
      <w:pPr>
        <w:spacing w:line="240" w:lineRule="auto"/>
      </w:pPr>
    </w:p>
    <w:p w:rsidR="007B7BC9" w:rsidRDefault="007B7BC9" w:rsidP="00775BB5">
      <w:pPr>
        <w:spacing w:line="240" w:lineRule="auto"/>
      </w:pPr>
      <w:r w:rsidRPr="007B7BC9">
        <w:rPr>
          <w:rFonts w:hint="eastAsia"/>
        </w:rPr>
        <w:t>Tor</w:t>
      </w:r>
      <w:r w:rsidRPr="007B7BC9">
        <w:rPr>
          <w:rFonts w:hint="eastAsia"/>
        </w:rPr>
        <w:t>匿名流量识别技术研究</w:t>
      </w:r>
      <w:r w:rsidRPr="007B7BC9">
        <w:rPr>
          <w:rFonts w:hint="eastAsia"/>
        </w:rPr>
        <w:t>_</w:t>
      </w:r>
      <w:r w:rsidRPr="007B7BC9">
        <w:rPr>
          <w:rFonts w:hint="eastAsia"/>
        </w:rPr>
        <w:t>王腾飞</w:t>
      </w:r>
    </w:p>
    <w:p w:rsidR="007B7BC9" w:rsidRDefault="007B7BC9" w:rsidP="00775BB5">
      <w:pPr>
        <w:spacing w:line="240" w:lineRule="auto"/>
      </w:pPr>
    </w:p>
    <w:p w:rsidR="007B7BC9" w:rsidRDefault="007B7BC9" w:rsidP="00775BB5">
      <w:pPr>
        <w:spacing w:line="240" w:lineRule="auto"/>
      </w:pPr>
      <w:r w:rsidRPr="007B7BC9">
        <w:rPr>
          <w:rFonts w:hint="eastAsia"/>
        </w:rPr>
        <w:t>基于决策树算法的网络加密流量识别方法</w:t>
      </w:r>
      <w:r w:rsidRPr="007B7BC9">
        <w:rPr>
          <w:rFonts w:hint="eastAsia"/>
        </w:rPr>
        <w:t>_</w:t>
      </w:r>
      <w:r w:rsidRPr="007B7BC9">
        <w:rPr>
          <w:rFonts w:hint="eastAsia"/>
        </w:rPr>
        <w:t>王洋</w:t>
      </w:r>
    </w:p>
    <w:p w:rsidR="007B7BC9" w:rsidRDefault="007B7BC9" w:rsidP="00775BB5">
      <w:pPr>
        <w:spacing w:line="240" w:lineRule="auto"/>
      </w:pPr>
    </w:p>
    <w:p w:rsidR="007B7BC9" w:rsidRDefault="007B7BC9" w:rsidP="00775BB5">
      <w:pPr>
        <w:spacing w:line="240" w:lineRule="auto"/>
        <w:rPr>
          <w:rFonts w:hint="eastAsia"/>
        </w:rPr>
      </w:pPr>
      <w:r w:rsidRPr="007B7BC9">
        <w:rPr>
          <w:rFonts w:hint="eastAsia"/>
        </w:rPr>
        <w:t>基于深度森林与</w:t>
      </w:r>
      <w:r w:rsidRPr="007B7BC9">
        <w:rPr>
          <w:rFonts w:hint="eastAsia"/>
        </w:rPr>
        <w:t>CWGAN-...</w:t>
      </w:r>
      <w:r w:rsidRPr="007B7BC9">
        <w:rPr>
          <w:rFonts w:hint="eastAsia"/>
        </w:rPr>
        <w:t>移动应用网络行为分类与评估</w:t>
      </w:r>
      <w:r w:rsidRPr="007B7BC9">
        <w:rPr>
          <w:rFonts w:hint="eastAsia"/>
        </w:rPr>
        <w:t>_</w:t>
      </w:r>
      <w:r w:rsidRPr="007B7BC9">
        <w:rPr>
          <w:rFonts w:hint="eastAsia"/>
        </w:rPr>
        <w:t>蒋鹏飞</w:t>
      </w:r>
      <w:bookmarkStart w:id="0" w:name="_GoBack"/>
      <w:bookmarkEnd w:id="0"/>
    </w:p>
    <w:sectPr w:rsidR="007B7BC9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FB8" w:rsidRDefault="00C61FB8">
      <w:r>
        <w:separator/>
      </w:r>
    </w:p>
  </w:endnote>
  <w:endnote w:type="continuationSeparator" w:id="0">
    <w:p w:rsidR="00C61FB8" w:rsidRDefault="00C61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B53EB1">
            <w:rPr>
              <w:noProof/>
            </w:rPr>
            <w:t>2022-7-1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FB8" w:rsidRDefault="00C61FB8">
      <w:r>
        <w:separator/>
      </w:r>
    </w:p>
  </w:footnote>
  <w:footnote w:type="continuationSeparator" w:id="0">
    <w:p w:rsidR="00C61FB8" w:rsidRDefault="00C61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175A"/>
    <w:rsid w:val="00152B8F"/>
    <w:rsid w:val="003055E4"/>
    <w:rsid w:val="00307760"/>
    <w:rsid w:val="00322719"/>
    <w:rsid w:val="00425F62"/>
    <w:rsid w:val="0052233A"/>
    <w:rsid w:val="00634265"/>
    <w:rsid w:val="007162BA"/>
    <w:rsid w:val="0075012D"/>
    <w:rsid w:val="00775BB5"/>
    <w:rsid w:val="00780144"/>
    <w:rsid w:val="007B7BC9"/>
    <w:rsid w:val="00B53EB1"/>
    <w:rsid w:val="00C53AFA"/>
    <w:rsid w:val="00C61FB8"/>
    <w:rsid w:val="00D16C4C"/>
    <w:rsid w:val="00D87114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EE7E49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E50FA-8943-4441-B5BF-5016EC53B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6</TotalTime>
  <Pages>1</Pages>
  <Words>75</Words>
  <Characters>430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lichenghao (C)</dc:creator>
  <cp:keywords/>
  <dc:description/>
  <cp:lastModifiedBy>lichenghao (C)</cp:lastModifiedBy>
  <cp:revision>3</cp:revision>
  <dcterms:created xsi:type="dcterms:W3CDTF">2019-07-19T03:06:00Z</dcterms:created>
  <dcterms:modified xsi:type="dcterms:W3CDTF">2022-07-01T01:39:00Z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(3)Gwy0WpIUHQiFQLp1TjDwfvG/fGyQ8qyfZh3+WxkY3EOMPi7TNTTAS8Tvvfrc4xmcfNYtdPGR
8IqYqx29VDf7MmciqyfFQk6uuH5k9MmqeH34RlwcWHpfWnIn9EeInsmh8VA10+/L6abbskYH
HrxPcqS6/BFZ44FREjGqnY4mNikcQkW0nlGL9AX2FoGThwUEFILCbtU7u3KV6bHvnymJtQcJ
C1RKSwUB0I+dDvJ7E2</vt:lpwstr>
  </property>
  <property fmtid="{D5CDD505-2E9C-101B-9397-08002B2CF9AE}" pid="7" name="_2015_ms_pID_7253431">
    <vt:lpwstr>C+1bjpLwBUuJCrOCsk4AyekMDfXK32T9z8b8UTyFddJ+PMuL7UPDRM
lRYQRJYSz+G4OsGs/MeS8pe9IcywDwou1dIR3K0LE0edUb/xJK+IdSHqhx4fR4YXaobgvE6b
6rp5OHLN1a2NJA+Db2ojGfcd5DDZAgEjOXq+HGdxUhCqkW9rPpCY0+6ngOkdTjlxEGGtwA0U
k4qwCcDOPIR4l+4XlznrFY/NgocoXDDuK9zg</vt:lpwstr>
  </property>
  <property fmtid="{D5CDD505-2E9C-101B-9397-08002B2CF9AE}" pid="8" name="_2015_ms_pID_7253432">
    <vt:lpwstr>Cg==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1656637441</vt:lpwstr>
  </property>
</Properties>
</file>